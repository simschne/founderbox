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F9923" w14:textId="77777777" w:rsidR="00355F72" w:rsidRDefault="00355F72">
      <w:pPr>
        <w:spacing w:before="480" w:after="720"/>
        <w:jc w:val="center"/>
      </w:pPr>
      <w:r>
        <w:t>Öffentliche Beurkundung</w:t>
      </w:r>
    </w:p>
    <w:p w14:paraId="15A29A86" w14:textId="77777777" w:rsidR="00355F72" w:rsidRDefault="00355F72">
      <w:pPr>
        <w:spacing w:after="120"/>
        <w:jc w:val="center"/>
      </w:pPr>
      <w:r>
        <w:t>Gründung</w:t>
      </w:r>
    </w:p>
    <w:p w14:paraId="1A0ED31C" w14:textId="77777777" w:rsidR="00355F72" w:rsidRDefault="00355F72">
      <w:pPr>
        <w:jc w:val="center"/>
      </w:pPr>
      <w:r>
        <w:t>der</w:t>
      </w:r>
    </w:p>
    <w:p w14:paraId="45C59723" w14:textId="59785D87" w:rsidR="00355F72" w:rsidRDefault="00A83AA4">
      <w:pPr>
        <w:spacing w:before="600"/>
        <w:jc w:val="center"/>
      </w:pPr>
      <w:r>
        <w:rPr>
          <w:b/>
          <w:sz w:val="32"/>
          <w:szCs w:val="32"/>
        </w:rPr>
        <w:fldChar w:fldCharType="begin"/>
      </w:r>
      <w:r>
        <w:rPr>
          <w:b/>
          <w:sz w:val="32"/>
          <w:szCs w:val="32"/>
        </w:rPr>
        <w:instrText xml:space="preserve"> MERGEFIELD gmbh_name \* MERGEFORMAT </w:instrText>
      </w:r>
      <w:r>
        <w:rPr>
          <w:b/>
          <w:sz w:val="32"/>
          <w:szCs w:val="32"/>
        </w:rPr>
        <w:fldChar w:fldCharType="separate"/>
      </w:r>
      <w:r w:rsidR="00097DE6">
        <w:rPr>
          <w:b/>
          <w:noProof/>
          <w:sz w:val="32"/>
          <w:szCs w:val="32"/>
        </w:rPr>
        <w:t>«gmbh_name»</w:t>
      </w:r>
      <w:r>
        <w:rPr>
          <w:b/>
          <w:sz w:val="32"/>
          <w:szCs w:val="32"/>
        </w:rPr>
        <w:fldChar w:fldCharType="end"/>
      </w:r>
      <w:r w:rsidR="00BB47DC">
        <w:rPr>
          <w:b/>
          <w:sz w:val="32"/>
          <w:szCs w:val="32"/>
        </w:rPr>
        <w:t xml:space="preserve"> </w:t>
      </w:r>
      <w:r w:rsidR="00355F72">
        <w:rPr>
          <w:b/>
          <w:sz w:val="32"/>
          <w:szCs w:val="32"/>
        </w:rPr>
        <w:t>GmbH</w:t>
      </w:r>
    </w:p>
    <w:p w14:paraId="4843FBDF" w14:textId="3EC209BD" w:rsidR="00355F72" w:rsidRDefault="00231B25" w:rsidP="007A6C99">
      <w:pPr>
        <w:spacing w:before="600" w:after="1200"/>
        <w:jc w:val="center"/>
      </w:pPr>
      <w:r>
        <w:t>m</w:t>
      </w:r>
      <w:r w:rsidR="006951E6">
        <w:t xml:space="preserve">it Sitz in </w:t>
      </w:r>
      <w:r w:rsidR="00097DE6">
        <w:rPr>
          <w:b/>
          <w:sz w:val="32"/>
          <w:szCs w:val="32"/>
        </w:rPr>
        <w:fldChar w:fldCharType="begin"/>
      </w:r>
      <w:r w:rsidR="00097DE6">
        <w:rPr>
          <w:b/>
          <w:sz w:val="32"/>
          <w:szCs w:val="32"/>
        </w:rPr>
        <w:instrText xml:space="preserve"> MERGEFIELD sitz \* MERGEFORMAT </w:instrText>
      </w:r>
      <w:r w:rsidR="00097DE6">
        <w:rPr>
          <w:b/>
          <w:sz w:val="32"/>
          <w:szCs w:val="32"/>
        </w:rPr>
        <w:fldChar w:fldCharType="separate"/>
      </w:r>
      <w:r w:rsidR="00097DE6">
        <w:rPr>
          <w:b/>
          <w:noProof/>
          <w:sz w:val="32"/>
          <w:szCs w:val="32"/>
        </w:rPr>
        <w:t>«sitz»</w:t>
      </w:r>
      <w:r w:rsidR="00097DE6">
        <w:rPr>
          <w:b/>
          <w:sz w:val="32"/>
          <w:szCs w:val="32"/>
        </w:rPr>
        <w:fldChar w:fldCharType="end"/>
      </w:r>
    </w:p>
    <w:p w14:paraId="29E8B3E2" w14:textId="6F8BC7AC" w:rsidR="00355F72" w:rsidRDefault="00355F72" w:rsidP="00C944E4">
      <w:pPr>
        <w:jc w:val="both"/>
      </w:pPr>
      <w:r>
        <w:t xml:space="preserve">Im Amtslokal des Notariates </w:t>
      </w:r>
      <w:r w:rsidR="00756298">
        <w:t>Griessbach</w:t>
      </w:r>
      <w:r>
        <w:t xml:space="preserve"> ist heute erschienen:</w:t>
      </w:r>
      <w:r w:rsidR="00961407">
        <w:t xml:space="preserve"> </w:t>
      </w:r>
      <w:fldSimple w:instr=" MERGEFIELD anrede_gruender \* MERGEFORMAT ">
        <w:r w:rsidR="00C944E4">
          <w:t>«anr</w:t>
        </w:r>
        <w:r w:rsidR="00C944E4">
          <w:t>e</w:t>
        </w:r>
        <w:r w:rsidR="00C944E4">
          <w:t>de_gruender»</w:t>
        </w:r>
      </w:fldSimple>
      <w:r w:rsidR="00C944E4" w:rsidRPr="00C944E4">
        <w:t xml:space="preserve"> </w:t>
      </w:r>
      <w:fldSimple w:instr=" MERGEFIELD vorname_gruender \* MERGEFORMAT ">
        <w:r w:rsidR="00C944E4" w:rsidRPr="00C944E4">
          <w:t>«vorname_gruender»</w:t>
        </w:r>
      </w:fldSimple>
      <w:r w:rsidR="00C944E4" w:rsidRPr="00C944E4">
        <w:t xml:space="preserve"> </w:t>
      </w:r>
      <w:fldSimple w:instr=" MERGEFIELD nachname_gruender \* MERGEFORMAT ">
        <w:r w:rsidR="00C944E4" w:rsidRPr="00C944E4">
          <w:t>«nachname_gruender»</w:t>
        </w:r>
      </w:fldSimple>
      <w:r w:rsidR="00EF65F9">
        <w:t>, geb.</w:t>
      </w:r>
      <w:r w:rsidR="00CF5978">
        <w:t xml:space="preserve"> </w:t>
      </w:r>
      <w:fldSimple w:instr=" MERGEFIELD geburtstag_gruender \* MERGEFORMAT ">
        <w:r w:rsidR="00C944E4" w:rsidRPr="00C944E4">
          <w:t>«geburt</w:t>
        </w:r>
        <w:r w:rsidR="00C944E4" w:rsidRPr="00C944E4">
          <w:t>s</w:t>
        </w:r>
        <w:r w:rsidR="00C944E4" w:rsidRPr="00C944E4">
          <w:t>tag_gruender»</w:t>
        </w:r>
      </w:fldSimple>
      <w:r w:rsidR="00C944E4" w:rsidRPr="00C944E4">
        <w:t xml:space="preserve"> </w:t>
      </w:r>
      <w:r w:rsidR="00EF65F9">
        <w:t xml:space="preserve">von </w:t>
      </w:r>
      <w:fldSimple w:instr=" MERGEFIELD buergerort_gruender \* MERGEFORMAT ">
        <w:r w:rsidR="00C944E4" w:rsidRPr="00C944E4">
          <w:t>«buergerort_gruender»</w:t>
        </w:r>
      </w:fldSimple>
      <w:r w:rsidR="00CF5978" w:rsidRPr="00C944E4">
        <w:t xml:space="preserve"> </w:t>
      </w:r>
      <w:r w:rsidR="00EF65F9">
        <w:t>wohnhaft in</w:t>
      </w:r>
      <w:r w:rsidR="00C944E4">
        <w:t xml:space="preserve"> </w:t>
      </w:r>
      <w:fldSimple w:instr=" MERGEFIELD wohnort_gruender \* MERGEFORMAT ">
        <w:r w:rsidR="00C944E4">
          <w:t>«wohnort_gruender»</w:t>
        </w:r>
      </w:fldSimple>
      <w:r w:rsidR="00EF65F9">
        <w:t xml:space="preserve"> </w:t>
      </w:r>
      <w:r w:rsidR="005133EA">
        <w:t xml:space="preserve"> </w:t>
      </w:r>
      <w:r w:rsidR="00C944E4">
        <w:t>u</w:t>
      </w:r>
      <w:r>
        <w:t>nd erklärt:</w:t>
      </w:r>
    </w:p>
    <w:p w14:paraId="5F49A996" w14:textId="77777777" w:rsidR="00355F72" w:rsidRDefault="00355F72">
      <w:pPr>
        <w:spacing w:before="1200" w:after="480"/>
        <w:jc w:val="center"/>
      </w:pPr>
      <w:r>
        <w:t>I.</w:t>
      </w:r>
    </w:p>
    <w:p w14:paraId="27FBBA15" w14:textId="77777777" w:rsidR="00355F72" w:rsidRDefault="00355F72" w:rsidP="007A6C99">
      <w:pPr>
        <w:jc w:val="both"/>
      </w:pPr>
      <w:r>
        <w:t>Unter der Firma</w:t>
      </w:r>
    </w:p>
    <w:p w14:paraId="7F1E8241" w14:textId="7A3B5E0C" w:rsidR="00355F72" w:rsidRDefault="007A6C99" w:rsidP="007A6C99">
      <w:pPr>
        <w:jc w:val="center"/>
        <w:rPr>
          <w:b/>
          <w:sz w:val="24"/>
        </w:rPr>
      </w:pPr>
      <w:r>
        <w:rPr>
          <w:b/>
          <w:sz w:val="32"/>
          <w:szCs w:val="32"/>
        </w:rPr>
        <w:fldChar w:fldCharType="begin"/>
      </w:r>
      <w:r>
        <w:rPr>
          <w:b/>
          <w:sz w:val="32"/>
          <w:szCs w:val="32"/>
        </w:rPr>
        <w:instrText xml:space="preserve"> MERGEFIELD gmbh_name \* MERGEFORMAT </w:instrText>
      </w:r>
      <w:r>
        <w:rPr>
          <w:b/>
          <w:sz w:val="32"/>
          <w:szCs w:val="32"/>
        </w:rPr>
        <w:fldChar w:fldCharType="separate"/>
      </w:r>
      <w:r>
        <w:rPr>
          <w:b/>
          <w:noProof/>
          <w:sz w:val="32"/>
          <w:szCs w:val="32"/>
        </w:rPr>
        <w:t>«gmbh_name»</w:t>
      </w:r>
      <w:r>
        <w:rPr>
          <w:b/>
          <w:sz w:val="32"/>
          <w:szCs w:val="32"/>
        </w:rPr>
        <w:fldChar w:fldCharType="end"/>
      </w:r>
      <w:r w:rsidR="00355F72">
        <w:rPr>
          <w:b/>
          <w:sz w:val="24"/>
        </w:rPr>
        <w:t xml:space="preserve"> GmbH</w:t>
      </w:r>
    </w:p>
    <w:p w14:paraId="5077F485" w14:textId="77777777" w:rsidR="00355F72" w:rsidRDefault="00355F72" w:rsidP="007A6C99">
      <w:pPr>
        <w:jc w:val="both"/>
        <w:rPr>
          <w:sz w:val="24"/>
        </w:rPr>
      </w:pPr>
    </w:p>
    <w:p w14:paraId="24EC645D" w14:textId="315E70D6" w:rsidR="00355F72" w:rsidRDefault="00BB47DC" w:rsidP="007A6C99">
      <w:pPr>
        <w:jc w:val="both"/>
        <w:rPr>
          <w:sz w:val="24"/>
        </w:rPr>
      </w:pPr>
      <w:r>
        <w:t>g</w:t>
      </w:r>
      <w:r w:rsidR="00355F72">
        <w:t>ründe ich gemäss den Bestimmungen des Schweizerischen Obligatione</w:t>
      </w:r>
      <w:r w:rsidR="00355F72">
        <w:t>n</w:t>
      </w:r>
      <w:r w:rsidR="00355F72">
        <w:t xml:space="preserve">rechtes (OR) eine Gesellschaft mit beschränkter </w:t>
      </w:r>
      <w:r w:rsidR="005133EA">
        <w:t>Haftung</w:t>
      </w:r>
      <w:r w:rsidR="006951E6">
        <w:t xml:space="preserve"> mit Sitz in </w:t>
      </w:r>
      <w:fldSimple w:instr=" MERGEFIELD sitz \* MERGEFORMAT ">
        <w:r w:rsidR="007A6C99" w:rsidRPr="00C944E4">
          <w:t>«sitz»</w:t>
        </w:r>
      </w:fldSimple>
      <w:r w:rsidR="00CB206A">
        <w:t>.</w:t>
      </w:r>
    </w:p>
    <w:p w14:paraId="1BD319A8" w14:textId="77777777" w:rsidR="00355F72" w:rsidRDefault="00355F72">
      <w:pPr>
        <w:spacing w:before="1200" w:after="480"/>
        <w:jc w:val="center"/>
      </w:pPr>
      <w:r>
        <w:t>II.</w:t>
      </w:r>
    </w:p>
    <w:p w14:paraId="0C8BFBA8" w14:textId="77777777" w:rsidR="00355F72" w:rsidRDefault="00BB47DC">
      <w:pPr>
        <w:jc w:val="both"/>
      </w:pPr>
      <w:proofErr w:type="gramStart"/>
      <w:r>
        <w:t xml:space="preserve">Den </w:t>
      </w:r>
      <w:r w:rsidR="00355F72">
        <w:t>mir</w:t>
      </w:r>
      <w:proofErr w:type="gramEnd"/>
      <w:r w:rsidR="00355F72">
        <w:t xml:space="preserve"> vorliegenden Statutenentwurf lege ich als gültige Statuten der in Gründung begriffenen Gesellschaft fest. Sie sind Bestandteil dieser Urkunde.</w:t>
      </w:r>
    </w:p>
    <w:p w14:paraId="7142034A" w14:textId="77777777" w:rsidR="00355F72" w:rsidRDefault="00355F72">
      <w:pPr>
        <w:spacing w:before="1200" w:after="480"/>
        <w:jc w:val="center"/>
      </w:pPr>
      <w:r>
        <w:t>III.</w:t>
      </w:r>
    </w:p>
    <w:p w14:paraId="0C8534FB" w14:textId="77777777" w:rsidR="00355F72" w:rsidRDefault="00355F72">
      <w:pPr>
        <w:jc w:val="both"/>
      </w:pPr>
      <w:r>
        <w:lastRenderedPageBreak/>
        <w:t xml:space="preserve">Das Stammkapital der Gesellschaft beträgt CHF </w:t>
      </w:r>
      <w:r w:rsidR="00CB206A">
        <w:t>20‘000.00</w:t>
      </w:r>
      <w:r>
        <w:t xml:space="preserve"> und ist eingeteilt in </w:t>
      </w:r>
      <w:r w:rsidR="00CB206A">
        <w:t>20</w:t>
      </w:r>
      <w:r>
        <w:t xml:space="preserve"> Stammanteile zu je CHF</w:t>
      </w:r>
      <w:r w:rsidR="009E3C53">
        <w:t xml:space="preserve"> 1‘000.00</w:t>
      </w:r>
      <w:r>
        <w:t xml:space="preserve">, welche zum Ausgabebetrag von CHF </w:t>
      </w:r>
      <w:r w:rsidR="009E3C53">
        <w:t>1‘000.00</w:t>
      </w:r>
      <w:r>
        <w:t xml:space="preserve"> je Stammanteil von mir vollständig gezeichnet werden.</w:t>
      </w:r>
    </w:p>
    <w:p w14:paraId="6D4E47D7" w14:textId="77777777" w:rsidR="00DA6C0D" w:rsidRPr="00DA6C0D" w:rsidRDefault="00DA6C0D" w:rsidP="00DA6C0D">
      <w:pPr>
        <w:jc w:val="both"/>
      </w:pPr>
      <w:r w:rsidRPr="0014357E">
        <w:t>Die Gründer weisen auf die Bestimmungen von Art. 10-12 der Statuten über die Treuepflicht und das Konkurrenzverbot sowie das Vorkaufsrecht der G</w:t>
      </w:r>
      <w:r w:rsidRPr="0014357E">
        <w:t>e</w:t>
      </w:r>
      <w:r w:rsidRPr="0014357E">
        <w:t>sellschafter hin und anerkennen sie.</w:t>
      </w:r>
    </w:p>
    <w:p w14:paraId="6F26E7F5" w14:textId="77777777" w:rsidR="00355F72" w:rsidRDefault="00355F72">
      <w:pPr>
        <w:spacing w:before="1200" w:after="480"/>
        <w:jc w:val="center"/>
      </w:pPr>
      <w:r>
        <w:t>IV.</w:t>
      </w:r>
    </w:p>
    <w:p w14:paraId="429D8EBA" w14:textId="77777777" w:rsidR="00355F72" w:rsidRDefault="00355F72" w:rsidP="007A6C99">
      <w:pPr>
        <w:jc w:val="both"/>
      </w:pPr>
      <w:r>
        <w:t>Es sind folgende Einlagen geleistet worden:</w:t>
      </w:r>
    </w:p>
    <w:p w14:paraId="31793EA0" w14:textId="19D71639" w:rsidR="00355F72" w:rsidRDefault="00355F72" w:rsidP="007A6C99">
      <w:pPr>
        <w:spacing w:before="240"/>
        <w:jc w:val="both"/>
      </w:pPr>
      <w:r>
        <w:t xml:space="preserve">CHF </w:t>
      </w:r>
      <w:r w:rsidR="00616F94">
        <w:t>20‘000.00</w:t>
      </w:r>
      <w:r>
        <w:t xml:space="preserve"> in Geld, durch Hinterlegung bei der </w:t>
      </w:r>
      <w:fldSimple w:instr=" MERGEFIELD bank \* MERGEFORMAT ">
        <w:r w:rsidR="00C944E4">
          <w:rPr>
            <w:noProof/>
          </w:rPr>
          <w:t>«bank»</w:t>
        </w:r>
      </w:fldSimple>
      <w:r>
        <w:t xml:space="preserve"> als dem Bunde</w:t>
      </w:r>
      <w:r>
        <w:t>s</w:t>
      </w:r>
      <w:r>
        <w:t xml:space="preserve">gesetz über die Banken und Sparkassen unterstelltes Institut, gemäss </w:t>
      </w:r>
      <w:r w:rsidR="00395ACD">
        <w:t xml:space="preserve">deren </w:t>
      </w:r>
      <w:r>
        <w:t xml:space="preserve">vorliegender schriftlicher Bescheinigung vom </w:t>
      </w:r>
      <w:r w:rsidR="00C944E4">
        <w:t>_________</w:t>
      </w:r>
      <w:r>
        <w:t>, zur ausschliessl</w:t>
      </w:r>
      <w:r>
        <w:t>i</w:t>
      </w:r>
      <w:r>
        <w:t>chen Ve</w:t>
      </w:r>
      <w:r>
        <w:t>r</w:t>
      </w:r>
      <w:r>
        <w:t>fügung der Gesellschaft.</w:t>
      </w:r>
    </w:p>
    <w:p w14:paraId="13645DCA" w14:textId="77777777" w:rsidR="00355F72" w:rsidRDefault="00355F72" w:rsidP="007A6C99">
      <w:pPr>
        <w:spacing w:before="240"/>
        <w:jc w:val="both"/>
      </w:pPr>
      <w:r>
        <w:t>Dadurch sind die dem Ausgabebetrag aller Stammanteile entsprechenden Einlagen vollständig erbracht.</w:t>
      </w:r>
    </w:p>
    <w:p w14:paraId="0C6EC3CF" w14:textId="77777777" w:rsidR="00355F72" w:rsidRDefault="00355F72">
      <w:pPr>
        <w:spacing w:before="1200" w:after="480"/>
        <w:jc w:val="center"/>
      </w:pPr>
      <w:r>
        <w:t>V.</w:t>
      </w:r>
    </w:p>
    <w:p w14:paraId="105AA33C" w14:textId="77777777" w:rsidR="00355F72" w:rsidRDefault="00355F72">
      <w:pPr>
        <w:jc w:val="both"/>
      </w:pPr>
      <w:r>
        <w:t>Ich stelle fest, dass:</w:t>
      </w:r>
    </w:p>
    <w:p w14:paraId="0034EFC5" w14:textId="77777777" w:rsidR="00355F72" w:rsidRDefault="00355F72" w:rsidP="00355F72">
      <w:pPr>
        <w:widowControl w:val="0"/>
        <w:numPr>
          <w:ilvl w:val="0"/>
          <w:numId w:val="14"/>
        </w:numPr>
        <w:autoSpaceDE w:val="0"/>
        <w:autoSpaceDN w:val="0"/>
        <w:spacing w:before="240" w:after="240"/>
        <w:ind w:left="357" w:hanging="357"/>
        <w:jc w:val="both"/>
      </w:pPr>
      <w:r>
        <w:t>sämtliche Stammanteile gültig gezeichnet sind;</w:t>
      </w:r>
    </w:p>
    <w:p w14:paraId="09DF0A2C" w14:textId="77777777" w:rsidR="00355F72" w:rsidRDefault="00355F72" w:rsidP="00355F72">
      <w:pPr>
        <w:widowControl w:val="0"/>
        <w:numPr>
          <w:ilvl w:val="0"/>
          <w:numId w:val="14"/>
        </w:numPr>
        <w:autoSpaceDE w:val="0"/>
        <w:autoSpaceDN w:val="0"/>
        <w:spacing w:after="240"/>
        <w:jc w:val="both"/>
      </w:pPr>
      <w:r>
        <w:t>die Einlagen dem gesamten Ausgabebetrag entsprechen;</w:t>
      </w:r>
    </w:p>
    <w:p w14:paraId="4C95F6E7" w14:textId="77777777" w:rsidR="00355F72" w:rsidRDefault="00355F72" w:rsidP="00355F72">
      <w:pPr>
        <w:widowControl w:val="0"/>
        <w:numPr>
          <w:ilvl w:val="0"/>
          <w:numId w:val="14"/>
        </w:numPr>
        <w:autoSpaceDE w:val="0"/>
        <w:autoSpaceDN w:val="0"/>
        <w:spacing w:after="240"/>
        <w:jc w:val="both"/>
      </w:pPr>
      <w:r>
        <w:t>die gesetzlichen und statutarischen Anforderungen an die Leistung der Einlage erfüllt sind;</w:t>
      </w:r>
    </w:p>
    <w:p w14:paraId="302DD79F" w14:textId="77777777" w:rsidR="00395ACD" w:rsidRDefault="00395ACD" w:rsidP="00395ACD">
      <w:pPr>
        <w:widowControl w:val="0"/>
        <w:autoSpaceDE w:val="0"/>
        <w:autoSpaceDN w:val="0"/>
        <w:spacing w:after="240"/>
        <w:jc w:val="both"/>
      </w:pPr>
    </w:p>
    <w:p w14:paraId="69B5C5E7" w14:textId="77777777" w:rsidR="00CB57D3" w:rsidRDefault="00CB57D3" w:rsidP="00395ACD">
      <w:pPr>
        <w:widowControl w:val="0"/>
        <w:autoSpaceDE w:val="0"/>
        <w:autoSpaceDN w:val="0"/>
        <w:spacing w:after="240"/>
        <w:jc w:val="both"/>
      </w:pPr>
    </w:p>
    <w:p w14:paraId="7D761245" w14:textId="77777777" w:rsidR="00CB57D3" w:rsidRDefault="00CB57D3" w:rsidP="00395ACD">
      <w:pPr>
        <w:widowControl w:val="0"/>
        <w:autoSpaceDE w:val="0"/>
        <w:autoSpaceDN w:val="0"/>
        <w:spacing w:after="240"/>
        <w:jc w:val="both"/>
      </w:pPr>
    </w:p>
    <w:p w14:paraId="35A7DBBA" w14:textId="77777777" w:rsidR="00CB57D3" w:rsidRDefault="00CB57D3" w:rsidP="00395ACD">
      <w:pPr>
        <w:widowControl w:val="0"/>
        <w:autoSpaceDE w:val="0"/>
        <w:autoSpaceDN w:val="0"/>
        <w:spacing w:after="240"/>
        <w:jc w:val="both"/>
      </w:pPr>
    </w:p>
    <w:p w14:paraId="03A52F63" w14:textId="77777777" w:rsidR="00CB57D3" w:rsidRDefault="00CB57D3" w:rsidP="00395ACD">
      <w:pPr>
        <w:widowControl w:val="0"/>
        <w:autoSpaceDE w:val="0"/>
        <w:autoSpaceDN w:val="0"/>
        <w:spacing w:after="240"/>
        <w:jc w:val="both"/>
      </w:pPr>
    </w:p>
    <w:p w14:paraId="7317A102" w14:textId="77777777" w:rsidR="00CB57D3" w:rsidRDefault="00CB57D3" w:rsidP="00395ACD">
      <w:pPr>
        <w:widowControl w:val="0"/>
        <w:autoSpaceDE w:val="0"/>
        <w:autoSpaceDN w:val="0"/>
        <w:spacing w:after="240"/>
        <w:jc w:val="both"/>
      </w:pPr>
    </w:p>
    <w:p w14:paraId="6C88C4D5" w14:textId="77777777" w:rsidR="00355F72" w:rsidRDefault="00355F72">
      <w:pPr>
        <w:spacing w:before="1200" w:after="480"/>
        <w:jc w:val="center"/>
      </w:pPr>
      <w:r>
        <w:lastRenderedPageBreak/>
        <w:t>VI.</w:t>
      </w:r>
    </w:p>
    <w:p w14:paraId="55F40A00" w14:textId="77777777" w:rsidR="00355F72" w:rsidRDefault="00355F72" w:rsidP="007A6C99">
      <w:pPr>
        <w:spacing w:before="240"/>
        <w:jc w:val="both"/>
      </w:pPr>
      <w:r>
        <w:t>Ich bestelle als:</w:t>
      </w:r>
    </w:p>
    <w:p w14:paraId="0E308E20" w14:textId="77777777" w:rsidR="00355F72" w:rsidRDefault="00355F72" w:rsidP="007A6C99">
      <w:pPr>
        <w:spacing w:before="240"/>
        <w:jc w:val="both"/>
      </w:pPr>
      <w:r w:rsidRPr="00850452">
        <w:rPr>
          <w:u w:val="single"/>
        </w:rPr>
        <w:t>Geschäftsführer</w:t>
      </w:r>
    </w:p>
    <w:p w14:paraId="77C91938" w14:textId="53E6C22E" w:rsidR="00355F72" w:rsidRDefault="00C944E4" w:rsidP="007A6C99">
      <w:pPr>
        <w:spacing w:before="240"/>
        <w:jc w:val="both"/>
      </w:pPr>
      <w:fldSimple w:instr=" MERGEFIELD anrede_gruender \* MERGEFORMAT ">
        <w:r>
          <w:rPr>
            <w:noProof/>
          </w:rPr>
          <w:t>«anrede_gruender»</w:t>
        </w:r>
      </w:fldSimple>
      <w:r>
        <w:t xml:space="preserve"> </w:t>
      </w:r>
      <w:fldSimple w:instr=" MERGEFIELD vorname_gruender \* MERGEFORMAT ">
        <w:r>
          <w:rPr>
            <w:noProof/>
          </w:rPr>
          <w:t>«vorname_gruender»</w:t>
        </w:r>
      </w:fldSimple>
      <w:r>
        <w:t xml:space="preserve"> </w:t>
      </w:r>
      <w:fldSimple w:instr=" MERGEFIELD nachname_gruender \* MERGEFORMAT ">
        <w:r>
          <w:rPr>
            <w:noProof/>
          </w:rPr>
          <w:t>«nachname_gruender»</w:t>
        </w:r>
      </w:fldSimple>
      <w:r w:rsidR="00355F72">
        <w:t xml:space="preserve">, geb. </w:t>
      </w:r>
      <w:r w:rsidRPr="00C944E4">
        <w:rPr>
          <w:szCs w:val="22"/>
        </w:rPr>
        <w:fldChar w:fldCharType="begin"/>
      </w:r>
      <w:r w:rsidRPr="00C944E4">
        <w:rPr>
          <w:szCs w:val="22"/>
        </w:rPr>
        <w:instrText xml:space="preserve"> MERGEFIELD geburtstag_gruender \* MERGEFORMAT </w:instrText>
      </w:r>
      <w:r w:rsidRPr="00C944E4">
        <w:rPr>
          <w:szCs w:val="22"/>
        </w:rPr>
        <w:fldChar w:fldCharType="separate"/>
      </w:r>
      <w:r w:rsidRPr="00C944E4">
        <w:rPr>
          <w:noProof/>
          <w:szCs w:val="22"/>
        </w:rPr>
        <w:t>«geburtstag_gruender»</w:t>
      </w:r>
      <w:r w:rsidRPr="00C944E4">
        <w:rPr>
          <w:szCs w:val="22"/>
        </w:rPr>
        <w:fldChar w:fldCharType="end"/>
      </w:r>
      <w:r w:rsidRPr="00C944E4">
        <w:rPr>
          <w:szCs w:val="22"/>
        </w:rPr>
        <w:t xml:space="preserve"> </w:t>
      </w:r>
      <w:r w:rsidR="00BB47DC">
        <w:t>Bü</w:t>
      </w:r>
      <w:r w:rsidR="00BB47DC">
        <w:t>r</w:t>
      </w:r>
      <w:r w:rsidR="00BB47DC">
        <w:t>gerort</w:t>
      </w:r>
      <w:r w:rsidR="00355F72">
        <w:t xml:space="preserve">: </w:t>
      </w:r>
      <w:r w:rsidRPr="00C944E4">
        <w:rPr>
          <w:szCs w:val="22"/>
        </w:rPr>
        <w:fldChar w:fldCharType="begin"/>
      </w:r>
      <w:r w:rsidRPr="00C944E4">
        <w:rPr>
          <w:szCs w:val="22"/>
        </w:rPr>
        <w:instrText xml:space="preserve"> MERGEFIELD buergerort_gruender \* MERGEFORMAT </w:instrText>
      </w:r>
      <w:r w:rsidRPr="00C944E4">
        <w:rPr>
          <w:szCs w:val="22"/>
        </w:rPr>
        <w:fldChar w:fldCharType="separate"/>
      </w:r>
      <w:r w:rsidRPr="00C944E4">
        <w:rPr>
          <w:noProof/>
          <w:szCs w:val="22"/>
        </w:rPr>
        <w:t>«buergerort_gruender»</w:t>
      </w:r>
      <w:r w:rsidRPr="00C944E4">
        <w:rPr>
          <w:szCs w:val="22"/>
        </w:rPr>
        <w:fldChar w:fldCharType="end"/>
      </w:r>
      <w:r w:rsidR="006951E6">
        <w:t>.</w:t>
      </w:r>
    </w:p>
    <w:p w14:paraId="78D97100" w14:textId="77777777" w:rsidR="00355F72" w:rsidRDefault="00355F72" w:rsidP="007A6C99">
      <w:pPr>
        <w:spacing w:before="240"/>
        <w:ind w:left="357" w:hanging="357"/>
        <w:jc w:val="both"/>
      </w:pPr>
      <w:r>
        <w:t xml:space="preserve">Zeichnungsberechtigung:  </w:t>
      </w:r>
      <w:r w:rsidR="008020D8">
        <w:t>Einzelunterschrift</w:t>
      </w:r>
    </w:p>
    <w:p w14:paraId="48D11059" w14:textId="77777777" w:rsidR="00355F72" w:rsidRPr="0014357E" w:rsidRDefault="006951E6" w:rsidP="007A6C99">
      <w:pPr>
        <w:spacing w:before="240"/>
        <w:ind w:left="357" w:hanging="357"/>
        <w:jc w:val="both"/>
      </w:pPr>
      <w:r w:rsidRPr="0014357E">
        <w:t>Die Annahmeerklärung liegt bei.</w:t>
      </w:r>
    </w:p>
    <w:p w14:paraId="176D1035" w14:textId="77777777" w:rsidR="00355F72" w:rsidRDefault="00355F72" w:rsidP="007A6C99">
      <w:pPr>
        <w:spacing w:before="240"/>
        <w:jc w:val="both"/>
        <w:rPr>
          <w:u w:val="single"/>
        </w:rPr>
      </w:pPr>
      <w:r w:rsidRPr="00EA5057">
        <w:rPr>
          <w:u w:val="single"/>
        </w:rPr>
        <w:t>Revisionsstelle</w:t>
      </w:r>
    </w:p>
    <w:p w14:paraId="4E138DFB" w14:textId="77777777" w:rsidR="00355F72" w:rsidRDefault="00355F72" w:rsidP="007A6C99">
      <w:pPr>
        <w:spacing w:before="240" w:after="240"/>
        <w:jc w:val="both"/>
      </w:pPr>
      <w:r>
        <w:t>Als alleiniger Gesellschafter erkläre ich, auf die eingeschränkte Revision und damit auf die Wahl einer Revisionsstelle zu verzichten, weil die zu gründende Gesellschaft nicht mehr als zehn Vollzeitstellen hat und die Voraussetzungen für die Pflicht zur ordentlichen Revision nicht erfüllt</w:t>
      </w:r>
      <w:r w:rsidR="00BB47DC">
        <w:t xml:space="preserve"> sind</w:t>
      </w:r>
      <w:r>
        <w:t xml:space="preserve">. </w:t>
      </w:r>
    </w:p>
    <w:p w14:paraId="5F3AB005" w14:textId="77777777" w:rsidR="00355F72" w:rsidRDefault="00355F72" w:rsidP="007A6C99">
      <w:pPr>
        <w:spacing w:before="1200" w:after="480"/>
        <w:jc w:val="center"/>
      </w:pPr>
      <w:r>
        <w:t>VII.</w:t>
      </w:r>
    </w:p>
    <w:p w14:paraId="697FA7D9" w14:textId="37644DBC" w:rsidR="00355F72" w:rsidRDefault="00355F72" w:rsidP="007A6C99">
      <w:pPr>
        <w:jc w:val="both"/>
      </w:pPr>
      <w:r w:rsidRPr="0014357E">
        <w:t xml:space="preserve">Das Domizil befindet sich </w:t>
      </w:r>
      <w:r w:rsidR="008020D8" w:rsidRPr="0014357E">
        <w:t xml:space="preserve">bei </w:t>
      </w:r>
      <w:fldSimple w:instr=" MERGEFIELD anrede_gruender \* MERGEFORMAT ">
        <w:r w:rsidR="00B35DE9">
          <w:rPr>
            <w:noProof/>
          </w:rPr>
          <w:t>«anrede_gruender»</w:t>
        </w:r>
      </w:fldSimple>
      <w:r w:rsidR="00BB47DC">
        <w:rPr>
          <w:b/>
          <w:sz w:val="32"/>
          <w:szCs w:val="32"/>
        </w:rPr>
        <w:t xml:space="preserve"> </w:t>
      </w:r>
      <w:r w:rsidR="00B35DE9" w:rsidRPr="00B35DE9">
        <w:rPr>
          <w:b/>
          <w:szCs w:val="22"/>
        </w:rPr>
        <w:fldChar w:fldCharType="begin"/>
      </w:r>
      <w:r w:rsidR="00B35DE9" w:rsidRPr="00B35DE9">
        <w:rPr>
          <w:b/>
          <w:szCs w:val="22"/>
        </w:rPr>
        <w:instrText xml:space="preserve"> MERGEFIELD vorname_gruender \* MERGEFORMAT </w:instrText>
      </w:r>
      <w:r w:rsidR="00B35DE9" w:rsidRPr="00B35DE9">
        <w:rPr>
          <w:b/>
          <w:szCs w:val="22"/>
        </w:rPr>
        <w:fldChar w:fldCharType="separate"/>
      </w:r>
      <w:r w:rsidR="00B35DE9" w:rsidRPr="00B35DE9">
        <w:rPr>
          <w:b/>
          <w:noProof/>
          <w:szCs w:val="22"/>
        </w:rPr>
        <w:t>«vorname_gruender»</w:t>
      </w:r>
      <w:r w:rsidR="00B35DE9" w:rsidRPr="00B35DE9">
        <w:rPr>
          <w:b/>
          <w:szCs w:val="22"/>
        </w:rPr>
        <w:fldChar w:fldCharType="end"/>
      </w:r>
      <w:r w:rsidR="00B35DE9" w:rsidRPr="00B35DE9">
        <w:rPr>
          <w:b/>
          <w:szCs w:val="22"/>
        </w:rPr>
        <w:t xml:space="preserve"> </w:t>
      </w:r>
      <w:r w:rsidR="00B35DE9" w:rsidRPr="00B35DE9">
        <w:rPr>
          <w:b/>
          <w:szCs w:val="22"/>
        </w:rPr>
        <w:fldChar w:fldCharType="begin"/>
      </w:r>
      <w:r w:rsidR="00B35DE9" w:rsidRPr="00B35DE9">
        <w:rPr>
          <w:b/>
          <w:szCs w:val="22"/>
        </w:rPr>
        <w:instrText xml:space="preserve"> MERGEFIELD nachname_gruender \* MERGEFORMAT </w:instrText>
      </w:r>
      <w:r w:rsidR="00B35DE9" w:rsidRPr="00B35DE9">
        <w:rPr>
          <w:b/>
          <w:szCs w:val="22"/>
        </w:rPr>
        <w:fldChar w:fldCharType="separate"/>
      </w:r>
      <w:r w:rsidR="00B35DE9" w:rsidRPr="00B35DE9">
        <w:rPr>
          <w:b/>
          <w:noProof/>
          <w:szCs w:val="22"/>
        </w:rPr>
        <w:t>«nachname_gruender»</w:t>
      </w:r>
      <w:r w:rsidR="00B35DE9" w:rsidRPr="00B35DE9">
        <w:rPr>
          <w:b/>
          <w:szCs w:val="22"/>
        </w:rPr>
        <w:fldChar w:fldCharType="end"/>
      </w:r>
      <w:r w:rsidR="00B35DE9" w:rsidRPr="00B35DE9">
        <w:rPr>
          <w:b/>
          <w:szCs w:val="22"/>
        </w:rPr>
        <w:t xml:space="preserve"> </w:t>
      </w:r>
      <w:r w:rsidR="00B35DE9" w:rsidRPr="00B35DE9">
        <w:rPr>
          <w:b/>
          <w:szCs w:val="22"/>
        </w:rPr>
        <w:fldChar w:fldCharType="begin"/>
      </w:r>
      <w:r w:rsidR="00B35DE9" w:rsidRPr="00B35DE9">
        <w:rPr>
          <w:b/>
          <w:szCs w:val="22"/>
        </w:rPr>
        <w:instrText xml:space="preserve"> MERGEFIELD strasse_gruender \* MERGEFORMAT </w:instrText>
      </w:r>
      <w:r w:rsidR="00B35DE9" w:rsidRPr="00B35DE9">
        <w:rPr>
          <w:b/>
          <w:szCs w:val="22"/>
        </w:rPr>
        <w:fldChar w:fldCharType="separate"/>
      </w:r>
      <w:r w:rsidR="00B35DE9" w:rsidRPr="00B35DE9">
        <w:rPr>
          <w:b/>
          <w:noProof/>
          <w:szCs w:val="22"/>
        </w:rPr>
        <w:t>«strasse_gruender»</w:t>
      </w:r>
      <w:r w:rsidR="00B35DE9" w:rsidRPr="00B35DE9">
        <w:rPr>
          <w:b/>
          <w:szCs w:val="22"/>
        </w:rPr>
        <w:fldChar w:fldCharType="end"/>
      </w:r>
      <w:r w:rsidR="00B35DE9" w:rsidRPr="00B35DE9">
        <w:rPr>
          <w:b/>
          <w:szCs w:val="22"/>
        </w:rPr>
        <w:t xml:space="preserve"> </w:t>
      </w:r>
      <w:r w:rsidR="00B35DE9" w:rsidRPr="00B35DE9">
        <w:rPr>
          <w:b/>
          <w:szCs w:val="22"/>
        </w:rPr>
        <w:fldChar w:fldCharType="begin"/>
      </w:r>
      <w:r w:rsidR="00B35DE9" w:rsidRPr="00B35DE9">
        <w:rPr>
          <w:b/>
          <w:szCs w:val="22"/>
        </w:rPr>
        <w:instrText xml:space="preserve"> MERGEFIELD wohnort_gruender \* MERGEFORMAT </w:instrText>
      </w:r>
      <w:r w:rsidR="00B35DE9" w:rsidRPr="00B35DE9">
        <w:rPr>
          <w:b/>
          <w:szCs w:val="22"/>
        </w:rPr>
        <w:fldChar w:fldCharType="separate"/>
      </w:r>
      <w:r w:rsidR="00B35DE9" w:rsidRPr="00B35DE9">
        <w:rPr>
          <w:b/>
          <w:noProof/>
          <w:szCs w:val="22"/>
        </w:rPr>
        <w:t>«wohnort_gruender»</w:t>
      </w:r>
      <w:r w:rsidR="00B35DE9" w:rsidRPr="00B35DE9">
        <w:rPr>
          <w:b/>
          <w:szCs w:val="22"/>
        </w:rPr>
        <w:fldChar w:fldCharType="end"/>
      </w:r>
      <w:r w:rsidR="00B35DE9" w:rsidRPr="00B35DE9">
        <w:rPr>
          <w:szCs w:val="22"/>
        </w:rPr>
        <w:t>.</w:t>
      </w:r>
    </w:p>
    <w:p w14:paraId="61572F95" w14:textId="77777777" w:rsidR="00355F72" w:rsidRDefault="00355F72">
      <w:pPr>
        <w:spacing w:before="1200" w:after="480"/>
        <w:jc w:val="center"/>
      </w:pPr>
      <w:r>
        <w:t>VIII.</w:t>
      </w:r>
    </w:p>
    <w:p w14:paraId="68C95BB7" w14:textId="77777777" w:rsidR="00355F72" w:rsidRDefault="00355F72" w:rsidP="007A6C99">
      <w:pPr>
        <w:jc w:val="both"/>
      </w:pPr>
      <w:r>
        <w:t>Abschliessend erkläre ich die Gesellschaft den gesetzlichen Vorschriften en</w:t>
      </w:r>
      <w:r>
        <w:t>t</w:t>
      </w:r>
      <w:r>
        <w:t>sprechend als gegründet.</w:t>
      </w:r>
    </w:p>
    <w:p w14:paraId="0FD06D99" w14:textId="77777777" w:rsidR="00355F72" w:rsidRDefault="00355F72" w:rsidP="007A6C99">
      <w:pPr>
        <w:spacing w:before="240"/>
        <w:jc w:val="both"/>
      </w:pPr>
      <w:r>
        <w:t>Die Geschäftsführung hat die Gesellschaft zur Eintragung ins Handelsregister anzumelden.</w:t>
      </w:r>
    </w:p>
    <w:p w14:paraId="4A09528F" w14:textId="46FA50E0" w:rsidR="00355F72" w:rsidRDefault="00756298" w:rsidP="007A6C99">
      <w:pPr>
        <w:spacing w:before="240"/>
        <w:jc w:val="both"/>
      </w:pPr>
      <w:r w:rsidRPr="00756298">
        <w:rPr>
          <w:szCs w:val="32"/>
        </w:rPr>
        <w:t>Zürich</w:t>
      </w:r>
      <w:r w:rsidR="00355F72">
        <w:t xml:space="preserve">, </w:t>
      </w:r>
      <w:r>
        <w:t>Datum: ____________</w:t>
      </w:r>
    </w:p>
    <w:p w14:paraId="62B118D4" w14:textId="77777777" w:rsidR="00355F72" w:rsidRDefault="00355F72" w:rsidP="007A6C99">
      <w:pPr>
        <w:spacing w:before="240"/>
        <w:jc w:val="both"/>
      </w:pPr>
    </w:p>
    <w:p w14:paraId="3F1277E6" w14:textId="62E72514" w:rsidR="00355F72" w:rsidRDefault="00B35DE9">
      <w:pPr>
        <w:tabs>
          <w:tab w:val="left" w:pos="3420"/>
        </w:tabs>
      </w:pPr>
      <w:r w:rsidRPr="00B35DE9">
        <w:rPr>
          <w:szCs w:val="22"/>
        </w:rPr>
        <w:fldChar w:fldCharType="begin"/>
      </w:r>
      <w:r w:rsidRPr="00B35DE9">
        <w:rPr>
          <w:szCs w:val="22"/>
        </w:rPr>
        <w:instrText xml:space="preserve"> MERGEFIELD vorname_gruender \* MERGEFORMAT </w:instrText>
      </w:r>
      <w:r w:rsidRPr="00B35DE9">
        <w:rPr>
          <w:szCs w:val="22"/>
        </w:rPr>
        <w:fldChar w:fldCharType="separate"/>
      </w:r>
      <w:r w:rsidRPr="00B35DE9">
        <w:rPr>
          <w:noProof/>
          <w:szCs w:val="22"/>
        </w:rPr>
        <w:t>«vorname_gruender»</w:t>
      </w:r>
      <w:r w:rsidRPr="00B35DE9">
        <w:rPr>
          <w:szCs w:val="22"/>
        </w:rPr>
        <w:fldChar w:fldCharType="end"/>
      </w:r>
      <w:r w:rsidRPr="00B35DE9">
        <w:rPr>
          <w:szCs w:val="22"/>
        </w:rPr>
        <w:t xml:space="preserve"> </w:t>
      </w:r>
      <w:r w:rsidRPr="00B35DE9">
        <w:rPr>
          <w:szCs w:val="22"/>
        </w:rPr>
        <w:fldChar w:fldCharType="begin"/>
      </w:r>
      <w:r w:rsidRPr="00B35DE9">
        <w:rPr>
          <w:szCs w:val="22"/>
        </w:rPr>
        <w:instrText xml:space="preserve"> MERGEFIELD nachname_gruender \* MERGEFORMAT </w:instrText>
      </w:r>
      <w:r w:rsidRPr="00B35DE9">
        <w:rPr>
          <w:szCs w:val="22"/>
        </w:rPr>
        <w:fldChar w:fldCharType="separate"/>
      </w:r>
      <w:r w:rsidRPr="00B35DE9">
        <w:rPr>
          <w:noProof/>
          <w:szCs w:val="22"/>
        </w:rPr>
        <w:t>«nachname_gruender»</w:t>
      </w:r>
      <w:r w:rsidRPr="00B35DE9">
        <w:rPr>
          <w:szCs w:val="22"/>
        </w:rPr>
        <w:fldChar w:fldCharType="end"/>
      </w:r>
      <w:r w:rsidR="00355F72">
        <w:t>:</w:t>
      </w:r>
      <w:r w:rsidR="00756298">
        <w:t xml:space="preserve"> _______________________</w:t>
      </w:r>
      <w:bookmarkStart w:id="0" w:name="_GoBack"/>
      <w:bookmarkEnd w:id="0"/>
      <w:r w:rsidR="00355F72">
        <w:br/>
      </w:r>
      <w:r w:rsidR="00355F72">
        <w:br/>
      </w:r>
      <w:r w:rsidR="00355F72">
        <w:br/>
      </w:r>
      <w:r w:rsidR="00355F72">
        <w:br/>
      </w:r>
    </w:p>
    <w:p w14:paraId="428E8833" w14:textId="77777777" w:rsidR="00CB57D3" w:rsidRDefault="00CB57D3">
      <w:pPr>
        <w:tabs>
          <w:tab w:val="left" w:pos="3420"/>
        </w:tabs>
      </w:pPr>
    </w:p>
    <w:p w14:paraId="710BD79A" w14:textId="77777777" w:rsidR="00CB57D3" w:rsidRDefault="00CB57D3">
      <w:pPr>
        <w:tabs>
          <w:tab w:val="left" w:pos="3420"/>
        </w:tabs>
      </w:pPr>
    </w:p>
    <w:p w14:paraId="6E5B2F4C" w14:textId="77777777" w:rsidR="00CB57D3" w:rsidRDefault="00CB57D3">
      <w:pPr>
        <w:tabs>
          <w:tab w:val="left" w:pos="3420"/>
        </w:tabs>
      </w:pPr>
    </w:p>
    <w:p w14:paraId="3B32564B" w14:textId="77777777" w:rsidR="00355F72" w:rsidRDefault="00355F72" w:rsidP="007A6C99">
      <w:pPr>
        <w:pStyle w:val="BlockArial"/>
      </w:pPr>
      <w:r>
        <w:lastRenderedPageBreak/>
        <w:t xml:space="preserve">Die unterzeichnende </w:t>
      </w:r>
      <w:proofErr w:type="spellStart"/>
      <w:r>
        <w:t>Urkundsperson</w:t>
      </w:r>
      <w:proofErr w:type="spellEnd"/>
      <w:r>
        <w:t xml:space="preserve"> bestätigt im Sinne von Art. 777</w:t>
      </w:r>
      <w:proofErr w:type="gramStart"/>
      <w:r>
        <w:t>b</w:t>
      </w:r>
      <w:proofErr w:type="gramEnd"/>
      <w:r>
        <w:t xml:space="preserve"> Abs. 1 OR, dass ihr und dem Gründer bzw. dessen Vertreter alle in dieser Urkunde einzeln genannten Belege vorgelegen haben.</w:t>
      </w:r>
    </w:p>
    <w:p w14:paraId="15255371" w14:textId="77777777" w:rsidR="00355F72" w:rsidRDefault="00355F72" w:rsidP="007A6C99">
      <w:pPr>
        <w:pStyle w:val="BlockArial"/>
        <w:spacing w:before="240" w:after="240"/>
      </w:pPr>
      <w:r>
        <w:t>Diese Urkunde (mit Statuten) enthält den mir mitgeteilten Parteiwillen. Sie ist von der in der Urkunde genannten erschienenen Person gelesen, als richtig anerkannt und unterzeichnet worden.</w:t>
      </w:r>
    </w:p>
    <w:p w14:paraId="53FEC182" w14:textId="77777777" w:rsidR="00355F72" w:rsidRDefault="00355F72">
      <w:pPr>
        <w:spacing w:before="240"/>
      </w:pPr>
    </w:p>
    <w:p w14:paraId="6F527F8D" w14:textId="0BFD8196" w:rsidR="00355F72" w:rsidRDefault="00756298">
      <w:pPr>
        <w:tabs>
          <w:tab w:val="left" w:pos="4410"/>
        </w:tabs>
        <w:spacing w:before="120" w:after="240"/>
        <w:rPr>
          <w:rFonts w:cs="Arial"/>
          <w:spacing w:val="-2"/>
          <w:szCs w:val="22"/>
        </w:rPr>
      </w:pPr>
      <w:r w:rsidRPr="00756298">
        <w:rPr>
          <w:szCs w:val="22"/>
        </w:rPr>
        <w:t>Zürich</w:t>
      </w:r>
      <w:r w:rsidR="00355F72" w:rsidRPr="00756298">
        <w:rPr>
          <w:rFonts w:cs="Arial"/>
          <w:spacing w:val="-2"/>
          <w:szCs w:val="22"/>
        </w:rPr>
        <w:t xml:space="preserve">, </w:t>
      </w:r>
      <w:r>
        <w:rPr>
          <w:rFonts w:cs="Arial"/>
          <w:spacing w:val="-2"/>
          <w:szCs w:val="22"/>
        </w:rPr>
        <w:t xml:space="preserve">Datum: </w:t>
      </w:r>
      <w:r w:rsidR="00355F72">
        <w:rPr>
          <w:rFonts w:cs="Arial"/>
          <w:spacing w:val="-2"/>
          <w:szCs w:val="22"/>
        </w:rPr>
        <w:t xml:space="preserve"> </w:t>
      </w:r>
      <w:r>
        <w:rPr>
          <w:rFonts w:cs="Arial"/>
          <w:spacing w:val="-2"/>
          <w:szCs w:val="22"/>
        </w:rPr>
        <w:t xml:space="preserve">___________ </w:t>
      </w:r>
      <w:r w:rsidR="00CB57D3">
        <w:rPr>
          <w:rFonts w:cs="Arial"/>
          <w:spacing w:val="-2"/>
          <w:szCs w:val="22"/>
        </w:rPr>
        <w:t xml:space="preserve">__:__ </w:t>
      </w:r>
      <w:r w:rsidR="00355F72">
        <w:rPr>
          <w:rFonts w:cs="Arial"/>
          <w:spacing w:val="-2"/>
          <w:szCs w:val="22"/>
        </w:rPr>
        <w:t>Uhr</w:t>
      </w:r>
    </w:p>
    <w:p w14:paraId="4AF43092" w14:textId="44A089F8" w:rsidR="00355F72" w:rsidRPr="00756298" w:rsidRDefault="00756298" w:rsidP="00756298">
      <w:pPr>
        <w:spacing w:after="960"/>
        <w:rPr>
          <w:rFonts w:cs="Arial"/>
          <w:bCs/>
          <w:spacing w:val="-2"/>
          <w:szCs w:val="22"/>
        </w:rPr>
      </w:pPr>
      <w:r w:rsidRPr="00756298">
        <w:rPr>
          <w:rFonts w:cs="Arial"/>
          <w:bCs/>
          <w:spacing w:val="-2"/>
          <w:szCs w:val="22"/>
        </w:rPr>
        <w:t>Notariat</w:t>
      </w:r>
      <w:r w:rsidR="00355F72" w:rsidRPr="00756298">
        <w:rPr>
          <w:rFonts w:cs="Arial"/>
          <w:bCs/>
          <w:spacing w:val="-2"/>
          <w:szCs w:val="22"/>
        </w:rPr>
        <w:t xml:space="preserve"> </w:t>
      </w:r>
      <w:r w:rsidRPr="00756298">
        <w:rPr>
          <w:szCs w:val="22"/>
        </w:rPr>
        <w:t>Griessbach</w:t>
      </w:r>
    </w:p>
    <w:p w14:paraId="14F81DB2" w14:textId="049A060C" w:rsidR="00355F72" w:rsidRDefault="00355F72" w:rsidP="00756298">
      <w:pPr>
        <w:spacing w:before="960" w:after="480"/>
      </w:pPr>
      <w:r>
        <w:t>Notar</w:t>
      </w:r>
      <w:r w:rsidR="00756298">
        <w:t xml:space="preserve"> _________________________________</w:t>
      </w:r>
    </w:p>
    <w:sectPr w:rsidR="00355F72" w:rsidSect="00E339BB">
      <w:footerReference w:type="default" r:id="rId8"/>
      <w:pgSz w:w="11906" w:h="16838" w:code="9"/>
      <w:pgMar w:top="1644" w:right="851" w:bottom="1418" w:left="3402" w:header="709" w:footer="663" w:gutter="0"/>
      <w:paperSrc w:first="1" w:other="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8E3C7" w14:textId="77777777" w:rsidR="00C944E4" w:rsidRDefault="00C944E4">
      <w:r>
        <w:separator/>
      </w:r>
    </w:p>
  </w:endnote>
  <w:endnote w:type="continuationSeparator" w:id="0">
    <w:p w14:paraId="0645FE24" w14:textId="77777777" w:rsidR="00C944E4" w:rsidRDefault="00C9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E946" w14:textId="77777777" w:rsidR="00C944E4" w:rsidRPr="00354DE5" w:rsidRDefault="00C944E4" w:rsidP="00354DE5">
    <w:pPr>
      <w:pStyle w:val="Footer"/>
      <w:tabs>
        <w:tab w:val="clear" w:pos="4536"/>
        <w:tab w:val="clear" w:pos="9072"/>
        <w:tab w:val="right" w:pos="7711"/>
      </w:tabs>
      <w:rPr>
        <w:sz w:val="16"/>
        <w:szCs w:val="16"/>
      </w:rPr>
    </w:pPr>
    <w:r w:rsidRPr="00354DE5">
      <w:rPr>
        <w:sz w:val="16"/>
        <w:szCs w:val="16"/>
      </w:rPr>
      <w:fldChar w:fldCharType="begin"/>
    </w:r>
    <w:r w:rsidRPr="00354DE5">
      <w:rPr>
        <w:sz w:val="16"/>
        <w:szCs w:val="16"/>
      </w:rPr>
      <w:instrText xml:space="preserve"> DATE \@ "dd.MM.yyyy" </w:instrText>
    </w:r>
    <w:r w:rsidRPr="00354DE5">
      <w:rPr>
        <w:sz w:val="16"/>
        <w:szCs w:val="16"/>
      </w:rPr>
      <w:fldChar w:fldCharType="separate"/>
    </w:r>
    <w:r>
      <w:rPr>
        <w:noProof/>
        <w:sz w:val="16"/>
        <w:szCs w:val="16"/>
      </w:rPr>
      <w:t>02.10.2017</w:t>
    </w:r>
    <w:r w:rsidRPr="00354DE5">
      <w:rPr>
        <w:sz w:val="16"/>
        <w:szCs w:val="16"/>
      </w:rPr>
      <w:fldChar w:fldCharType="end"/>
    </w:r>
    <w:r w:rsidRPr="00354DE5">
      <w:rPr>
        <w:sz w:val="16"/>
        <w:szCs w:val="16"/>
      </w:rPr>
      <w:t>/</w:t>
    </w:r>
    <w:r w:rsidRPr="00354DE5">
      <w:rPr>
        <w:sz w:val="16"/>
        <w:szCs w:val="16"/>
      </w:rPr>
      <w:fldChar w:fldCharType="begin"/>
    </w:r>
    <w:r w:rsidRPr="00354DE5">
      <w:rPr>
        <w:sz w:val="16"/>
        <w:szCs w:val="16"/>
      </w:rPr>
      <w:instrText xml:space="preserve"> FILENAME </w:instrText>
    </w:r>
    <w:r w:rsidRPr="00354DE5">
      <w:rPr>
        <w:sz w:val="16"/>
        <w:szCs w:val="16"/>
      </w:rPr>
      <w:fldChar w:fldCharType="separate"/>
    </w:r>
    <w:r>
      <w:rPr>
        <w:noProof/>
        <w:sz w:val="16"/>
        <w:szCs w:val="16"/>
      </w:rPr>
      <w:t xml:space="preserve">Gründungsurkunde </w:t>
    </w:r>
    <w:r>
      <w:rPr>
        <w:noProof/>
        <w:sz w:val="14"/>
        <w:szCs w:val="16"/>
      </w:rPr>
      <w:t>(…)</w:t>
    </w:r>
    <w:r>
      <w:rPr>
        <w:noProof/>
        <w:sz w:val="16"/>
        <w:szCs w:val="16"/>
      </w:rPr>
      <w:t xml:space="preserve"> GmbH.docx</w:t>
    </w:r>
    <w:r w:rsidRPr="00354DE5">
      <w:rPr>
        <w:sz w:val="16"/>
        <w:szCs w:val="16"/>
      </w:rPr>
      <w:fldChar w:fldCharType="end"/>
    </w:r>
    <w:r w:rsidRPr="00354DE5">
      <w:rPr>
        <w:sz w:val="16"/>
        <w:szCs w:val="16"/>
      </w:rPr>
      <w:tab/>
    </w:r>
    <w:r>
      <w:rPr>
        <w:sz w:val="16"/>
        <w:szCs w:val="16"/>
      </w:rPr>
      <w:t xml:space="preserve">- </w:t>
    </w:r>
    <w:r w:rsidRPr="00354DE5">
      <w:rPr>
        <w:rStyle w:val="PageNumber"/>
        <w:szCs w:val="16"/>
      </w:rPr>
      <w:fldChar w:fldCharType="begin"/>
    </w:r>
    <w:r w:rsidRPr="00354DE5">
      <w:rPr>
        <w:rStyle w:val="PageNumber"/>
        <w:szCs w:val="16"/>
      </w:rPr>
      <w:instrText xml:space="preserve"> PAGE </w:instrText>
    </w:r>
    <w:r w:rsidRPr="00354DE5">
      <w:rPr>
        <w:rStyle w:val="PageNumber"/>
        <w:szCs w:val="16"/>
      </w:rPr>
      <w:fldChar w:fldCharType="separate"/>
    </w:r>
    <w:r w:rsidR="00756298">
      <w:rPr>
        <w:rStyle w:val="PageNumber"/>
        <w:noProof/>
        <w:szCs w:val="16"/>
      </w:rPr>
      <w:t>4</w:t>
    </w:r>
    <w:r w:rsidRPr="00354DE5">
      <w:rPr>
        <w:rStyle w:val="PageNumber"/>
        <w:szCs w:val="16"/>
      </w:rPr>
      <w:fldChar w:fldCharType="end"/>
    </w:r>
    <w:r>
      <w:rPr>
        <w:rStyle w:val="PageNumber"/>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7E22D" w14:textId="77777777" w:rsidR="00C944E4" w:rsidRDefault="00C944E4">
      <w:r>
        <w:separator/>
      </w:r>
    </w:p>
  </w:footnote>
  <w:footnote w:type="continuationSeparator" w:id="0">
    <w:p w14:paraId="3F81B64F" w14:textId="77777777" w:rsidR="00C944E4" w:rsidRDefault="00C944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7276D8"/>
    <w:lvl w:ilvl="0">
      <w:start w:val="1"/>
      <w:numFmt w:val="decimal"/>
      <w:lvlText w:val="%1."/>
      <w:lvlJc w:val="left"/>
      <w:pPr>
        <w:tabs>
          <w:tab w:val="num" w:pos="1492"/>
        </w:tabs>
        <w:ind w:left="1492" w:hanging="360"/>
      </w:pPr>
    </w:lvl>
  </w:abstractNum>
  <w:abstractNum w:abstractNumId="1">
    <w:nsid w:val="FFFFFF7D"/>
    <w:multiLevelType w:val="singleLevel"/>
    <w:tmpl w:val="53DA3302"/>
    <w:lvl w:ilvl="0">
      <w:start w:val="1"/>
      <w:numFmt w:val="decimal"/>
      <w:lvlText w:val="%1."/>
      <w:lvlJc w:val="left"/>
      <w:pPr>
        <w:tabs>
          <w:tab w:val="num" w:pos="1209"/>
        </w:tabs>
        <w:ind w:left="1209" w:hanging="360"/>
      </w:pPr>
    </w:lvl>
  </w:abstractNum>
  <w:abstractNum w:abstractNumId="2">
    <w:nsid w:val="FFFFFF7E"/>
    <w:multiLevelType w:val="singleLevel"/>
    <w:tmpl w:val="075A860C"/>
    <w:lvl w:ilvl="0">
      <w:start w:val="1"/>
      <w:numFmt w:val="decimal"/>
      <w:lvlText w:val="%1."/>
      <w:lvlJc w:val="left"/>
      <w:pPr>
        <w:tabs>
          <w:tab w:val="num" w:pos="926"/>
        </w:tabs>
        <w:ind w:left="926" w:hanging="360"/>
      </w:pPr>
    </w:lvl>
  </w:abstractNum>
  <w:abstractNum w:abstractNumId="3">
    <w:nsid w:val="FFFFFF7F"/>
    <w:multiLevelType w:val="singleLevel"/>
    <w:tmpl w:val="417805C2"/>
    <w:lvl w:ilvl="0">
      <w:start w:val="1"/>
      <w:numFmt w:val="decimal"/>
      <w:lvlText w:val="%1."/>
      <w:lvlJc w:val="left"/>
      <w:pPr>
        <w:tabs>
          <w:tab w:val="num" w:pos="643"/>
        </w:tabs>
        <w:ind w:left="643" w:hanging="360"/>
      </w:pPr>
    </w:lvl>
  </w:abstractNum>
  <w:abstractNum w:abstractNumId="4">
    <w:nsid w:val="FFFFFF80"/>
    <w:multiLevelType w:val="singleLevel"/>
    <w:tmpl w:val="B9989E3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072B6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4ECC5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502DF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FB8D808"/>
    <w:lvl w:ilvl="0">
      <w:start w:val="1"/>
      <w:numFmt w:val="decimal"/>
      <w:lvlText w:val="%1."/>
      <w:lvlJc w:val="left"/>
      <w:pPr>
        <w:tabs>
          <w:tab w:val="num" w:pos="360"/>
        </w:tabs>
        <w:ind w:left="360" w:hanging="360"/>
      </w:pPr>
    </w:lvl>
  </w:abstractNum>
  <w:abstractNum w:abstractNumId="9">
    <w:nsid w:val="FFFFFF89"/>
    <w:multiLevelType w:val="singleLevel"/>
    <w:tmpl w:val="80A6DCDA"/>
    <w:lvl w:ilvl="0">
      <w:start w:val="1"/>
      <w:numFmt w:val="bullet"/>
      <w:lvlText w:val=""/>
      <w:lvlJc w:val="left"/>
      <w:pPr>
        <w:tabs>
          <w:tab w:val="num" w:pos="360"/>
        </w:tabs>
        <w:ind w:left="360" w:hanging="360"/>
      </w:pPr>
      <w:rPr>
        <w:rFonts w:ascii="Symbol" w:hAnsi="Symbol" w:hint="default"/>
      </w:rPr>
    </w:lvl>
  </w:abstractNum>
  <w:abstractNum w:abstractNumId="10">
    <w:nsid w:val="051F2AE8"/>
    <w:multiLevelType w:val="hybridMultilevel"/>
    <w:tmpl w:val="6D2CAED4"/>
    <w:lvl w:ilvl="0" w:tplc="9C304694">
      <w:start w:val="1"/>
      <w:numFmt w:val="bullet"/>
      <w:pStyle w:val="Aufzhlungszeichen2Arial"/>
      <w:lvlText w:val=""/>
      <w:lvlJc w:val="left"/>
      <w:pPr>
        <w:tabs>
          <w:tab w:val="num" w:pos="357"/>
        </w:tabs>
        <w:ind w:left="357" w:hanging="357"/>
      </w:pPr>
      <w:rPr>
        <w:rFonts w:ascii="Symbol" w:hAnsi="Symbol" w:hint="default"/>
        <w:b w:val="0"/>
        <w:i w:val="0"/>
        <w:color w:val="auto"/>
        <w:sz w:val="22"/>
        <w:szCs w:val="22"/>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3B072A1"/>
    <w:multiLevelType w:val="hybridMultilevel"/>
    <w:tmpl w:val="05E22370"/>
    <w:lvl w:ilvl="0" w:tplc="3F8EA9A0">
      <w:numFmt w:val="bullet"/>
      <w:pStyle w:val="Aufzhlungszeichen1Arial"/>
      <w:lvlText w:val="-"/>
      <w:lvlJc w:val="left"/>
      <w:pPr>
        <w:tabs>
          <w:tab w:val="num" w:pos="357"/>
        </w:tabs>
        <w:ind w:left="357" w:hanging="357"/>
      </w:pPr>
      <w:rPr>
        <w:rFonts w:ascii="Arial" w:hAnsi="Arial" w:hint="default"/>
        <w:b w:val="0"/>
        <w:i w:val="0"/>
        <w:sz w:val="22"/>
        <w:szCs w:val="22"/>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nsid w:val="5CEA52E4"/>
    <w:multiLevelType w:val="hybridMultilevel"/>
    <w:tmpl w:val="82567DE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3">
    <w:nsid w:val="7F28084D"/>
    <w:multiLevelType w:val="multilevel"/>
    <w:tmpl w:val="D9FC5374"/>
    <w:lvl w:ilvl="0">
      <w:numFmt w:val="bullet"/>
      <w:lvlText w:val="-"/>
      <w:lvlJc w:val="left"/>
      <w:pPr>
        <w:tabs>
          <w:tab w:val="num" w:pos="357"/>
        </w:tabs>
        <w:ind w:left="714" w:hanging="357"/>
      </w:pPr>
      <w:rPr>
        <w:rFonts w:ascii="Arial" w:hAnsi="Arial" w:hint="default"/>
        <w:b w:val="0"/>
        <w:i w:val="0"/>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1"/>
  </w:num>
  <w:num w:numId="7">
    <w:abstractNumId w:val="13"/>
  </w:num>
  <w:num w:numId="8">
    <w:abstractNumId w:val="10"/>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saveInvalidXml/>
  <w:ignoreMixedContent/>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E0"/>
    <w:rsid w:val="00020BD9"/>
    <w:rsid w:val="000448EC"/>
    <w:rsid w:val="000775FC"/>
    <w:rsid w:val="00097DE6"/>
    <w:rsid w:val="0012209D"/>
    <w:rsid w:val="0014357E"/>
    <w:rsid w:val="00150CE2"/>
    <w:rsid w:val="00170ED9"/>
    <w:rsid w:val="00171F26"/>
    <w:rsid w:val="00177CB1"/>
    <w:rsid w:val="00230C60"/>
    <w:rsid w:val="00231B25"/>
    <w:rsid w:val="00235B1A"/>
    <w:rsid w:val="002A2BDC"/>
    <w:rsid w:val="002D1D88"/>
    <w:rsid w:val="00303620"/>
    <w:rsid w:val="00344308"/>
    <w:rsid w:val="00354DE5"/>
    <w:rsid w:val="00355F72"/>
    <w:rsid w:val="00395ACD"/>
    <w:rsid w:val="003E5363"/>
    <w:rsid w:val="004C56B1"/>
    <w:rsid w:val="00507E69"/>
    <w:rsid w:val="005133EA"/>
    <w:rsid w:val="005550E0"/>
    <w:rsid w:val="0056296B"/>
    <w:rsid w:val="00605C75"/>
    <w:rsid w:val="00616F94"/>
    <w:rsid w:val="00687D79"/>
    <w:rsid w:val="006951E6"/>
    <w:rsid w:val="006B458B"/>
    <w:rsid w:val="006B6EBD"/>
    <w:rsid w:val="006E61D9"/>
    <w:rsid w:val="00702AC7"/>
    <w:rsid w:val="00756298"/>
    <w:rsid w:val="00772554"/>
    <w:rsid w:val="007A65EF"/>
    <w:rsid w:val="007A6C99"/>
    <w:rsid w:val="007E2922"/>
    <w:rsid w:val="007E325D"/>
    <w:rsid w:val="008020D8"/>
    <w:rsid w:val="008360CC"/>
    <w:rsid w:val="00847FCA"/>
    <w:rsid w:val="00961407"/>
    <w:rsid w:val="00992C67"/>
    <w:rsid w:val="009E3C53"/>
    <w:rsid w:val="00A07DA8"/>
    <w:rsid w:val="00A5048A"/>
    <w:rsid w:val="00A60CC6"/>
    <w:rsid w:val="00A83AA4"/>
    <w:rsid w:val="00AD5F14"/>
    <w:rsid w:val="00B35DE9"/>
    <w:rsid w:val="00B41AB5"/>
    <w:rsid w:val="00B50594"/>
    <w:rsid w:val="00BA716D"/>
    <w:rsid w:val="00BB47DC"/>
    <w:rsid w:val="00BB6A86"/>
    <w:rsid w:val="00C944E4"/>
    <w:rsid w:val="00CA40E2"/>
    <w:rsid w:val="00CB206A"/>
    <w:rsid w:val="00CB57D3"/>
    <w:rsid w:val="00CD6D07"/>
    <w:rsid w:val="00CF5978"/>
    <w:rsid w:val="00D36C2C"/>
    <w:rsid w:val="00DA6C0D"/>
    <w:rsid w:val="00E339BB"/>
    <w:rsid w:val="00E73980"/>
    <w:rsid w:val="00EF65F9"/>
    <w:rsid w:val="00FC303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CC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B458B"/>
    <w:rPr>
      <w:rFonts w:ascii="Arial" w:hAnsi="Arial"/>
      <w:sz w:val="22"/>
      <w:szCs w:val="24"/>
    </w:rPr>
  </w:style>
  <w:style w:type="paragraph" w:styleId="Heading1">
    <w:name w:val="heading 1"/>
    <w:basedOn w:val="Normal"/>
    <w:next w:val="Normal"/>
    <w:qFormat/>
    <w:rsid w:val="00CA40E2"/>
    <w:pPr>
      <w:keepNext/>
      <w:spacing w:before="480" w:after="240"/>
      <w:outlineLvl w:val="0"/>
    </w:pPr>
    <w:rPr>
      <w:rFonts w:cs="Arial"/>
      <w:b/>
      <w:bCs/>
      <w:kern w:val="32"/>
      <w:sz w:val="32"/>
      <w:szCs w:val="32"/>
    </w:rPr>
  </w:style>
  <w:style w:type="paragraph" w:styleId="Heading2">
    <w:name w:val="heading 2"/>
    <w:basedOn w:val="Normal"/>
    <w:next w:val="Normal"/>
    <w:qFormat/>
    <w:rsid w:val="00CA40E2"/>
    <w:pPr>
      <w:keepNext/>
      <w:spacing w:before="240" w:after="240"/>
      <w:outlineLvl w:val="1"/>
    </w:pPr>
    <w:rPr>
      <w:rFonts w:cs="Arial"/>
      <w:b/>
      <w:bCs/>
      <w:i/>
      <w:iCs/>
      <w:sz w:val="28"/>
      <w:szCs w:val="28"/>
    </w:rPr>
  </w:style>
  <w:style w:type="paragraph" w:styleId="Heading3">
    <w:name w:val="heading 3"/>
    <w:basedOn w:val="Normal"/>
    <w:next w:val="Normal"/>
    <w:qFormat/>
    <w:rsid w:val="00CA40E2"/>
    <w:pPr>
      <w:keepNext/>
      <w:spacing w:before="240" w:after="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ussformellinks">
    <w:name w:val="Grussformel_links"/>
    <w:basedOn w:val="Normal"/>
    <w:rsid w:val="00A07DA8"/>
    <w:pPr>
      <w:spacing w:before="240" w:after="240"/>
    </w:pPr>
  </w:style>
  <w:style w:type="paragraph" w:customStyle="1" w:styleId="Firmalinks">
    <w:name w:val="Firma_links"/>
    <w:basedOn w:val="Normal"/>
    <w:rsid w:val="00A07DA8"/>
    <w:rPr>
      <w:caps/>
      <w:szCs w:val="22"/>
    </w:rPr>
  </w:style>
  <w:style w:type="paragraph" w:customStyle="1" w:styleId="Unterschriftlinks">
    <w:name w:val="Unterschrift_links"/>
    <w:basedOn w:val="Normal"/>
    <w:rsid w:val="00A07DA8"/>
    <w:pPr>
      <w:spacing w:before="840" w:after="120"/>
    </w:pPr>
  </w:style>
  <w:style w:type="paragraph" w:styleId="Header">
    <w:name w:val="header"/>
    <w:basedOn w:val="Normal"/>
    <w:rsid w:val="00354DE5"/>
    <w:pPr>
      <w:tabs>
        <w:tab w:val="center" w:pos="4536"/>
        <w:tab w:val="right" w:pos="9072"/>
      </w:tabs>
    </w:pPr>
  </w:style>
  <w:style w:type="paragraph" w:styleId="Footer">
    <w:name w:val="footer"/>
    <w:basedOn w:val="Normal"/>
    <w:rsid w:val="00354DE5"/>
    <w:pPr>
      <w:tabs>
        <w:tab w:val="center" w:pos="4536"/>
        <w:tab w:val="right" w:pos="9072"/>
      </w:tabs>
    </w:pPr>
  </w:style>
  <w:style w:type="character" w:styleId="PageNumber">
    <w:name w:val="page number"/>
    <w:rsid w:val="00CA40E2"/>
    <w:rPr>
      <w:rFonts w:ascii="Arial" w:hAnsi="Arial"/>
      <w:sz w:val="16"/>
    </w:rPr>
  </w:style>
  <w:style w:type="paragraph" w:customStyle="1" w:styleId="Aufzhlungszeichen1Arial">
    <w:name w:val="Aufzählungszeichen 1 Arial"/>
    <w:basedOn w:val="Normal"/>
    <w:rsid w:val="00FC3032"/>
    <w:pPr>
      <w:numPr>
        <w:numId w:val="6"/>
      </w:numPr>
    </w:pPr>
  </w:style>
  <w:style w:type="paragraph" w:customStyle="1" w:styleId="Aufzhlungszeichen2Arial">
    <w:name w:val="Aufzählungszeichen 2 Arial"/>
    <w:basedOn w:val="Normal"/>
    <w:rsid w:val="00A60CC6"/>
    <w:pPr>
      <w:numPr>
        <w:numId w:val="8"/>
      </w:numPr>
    </w:pPr>
  </w:style>
  <w:style w:type="paragraph" w:styleId="ListNumber">
    <w:name w:val="List Number"/>
    <w:basedOn w:val="Normal"/>
    <w:rsid w:val="00A60CC6"/>
  </w:style>
  <w:style w:type="paragraph" w:styleId="BalloonText">
    <w:name w:val="Balloon Text"/>
    <w:basedOn w:val="Normal"/>
    <w:link w:val="BalloonTextChar"/>
    <w:rsid w:val="0012209D"/>
    <w:rPr>
      <w:rFonts w:ascii="Tahoma" w:hAnsi="Tahoma" w:cs="Tahoma"/>
      <w:sz w:val="16"/>
      <w:szCs w:val="16"/>
    </w:rPr>
  </w:style>
  <w:style w:type="character" w:customStyle="1" w:styleId="BalloonTextChar">
    <w:name w:val="Balloon Text Char"/>
    <w:link w:val="BalloonText"/>
    <w:rsid w:val="0012209D"/>
    <w:rPr>
      <w:rFonts w:ascii="Tahoma" w:hAnsi="Tahoma" w:cs="Tahoma"/>
      <w:sz w:val="16"/>
      <w:szCs w:val="16"/>
    </w:rPr>
  </w:style>
  <w:style w:type="paragraph" w:customStyle="1" w:styleId="BlockArial">
    <w:name w:val="Block + Arial"/>
    <w:aliases w:val="11 pt,Abstand nach: 0pt"/>
    <w:basedOn w:val="Normal"/>
    <w:rsid w:val="00355F72"/>
    <w:pPr>
      <w:widowControl w:val="0"/>
      <w:autoSpaceDE w:val="0"/>
      <w:autoSpaceDN w:val="0"/>
      <w:jc w:val="both"/>
    </w:pPr>
  </w:style>
  <w:style w:type="paragraph" w:customStyle="1" w:styleId="Beurkundung">
    <w:name w:val="Beurkundung"/>
    <w:basedOn w:val="Normal"/>
    <w:next w:val="Normal"/>
    <w:rsid w:val="00355F72"/>
    <w:pPr>
      <w:tabs>
        <w:tab w:val="left" w:pos="3402"/>
      </w:tabs>
    </w:pPr>
  </w:style>
  <w:style w:type="character" w:styleId="CommentReference">
    <w:name w:val="annotation reference"/>
    <w:basedOn w:val="DefaultParagraphFont"/>
    <w:semiHidden/>
    <w:unhideWhenUsed/>
    <w:rsid w:val="00C944E4"/>
    <w:rPr>
      <w:sz w:val="18"/>
      <w:szCs w:val="18"/>
    </w:rPr>
  </w:style>
  <w:style w:type="paragraph" w:styleId="CommentText">
    <w:name w:val="annotation text"/>
    <w:basedOn w:val="Normal"/>
    <w:link w:val="CommentTextChar"/>
    <w:semiHidden/>
    <w:unhideWhenUsed/>
    <w:rsid w:val="00C944E4"/>
    <w:rPr>
      <w:sz w:val="24"/>
    </w:rPr>
  </w:style>
  <w:style w:type="character" w:customStyle="1" w:styleId="CommentTextChar">
    <w:name w:val="Comment Text Char"/>
    <w:basedOn w:val="DefaultParagraphFont"/>
    <w:link w:val="CommentText"/>
    <w:semiHidden/>
    <w:rsid w:val="00C944E4"/>
    <w:rPr>
      <w:rFonts w:ascii="Arial" w:hAnsi="Arial"/>
      <w:sz w:val="24"/>
      <w:szCs w:val="24"/>
    </w:rPr>
  </w:style>
  <w:style w:type="paragraph" w:styleId="CommentSubject">
    <w:name w:val="annotation subject"/>
    <w:basedOn w:val="CommentText"/>
    <w:next w:val="CommentText"/>
    <w:link w:val="CommentSubjectChar"/>
    <w:semiHidden/>
    <w:unhideWhenUsed/>
    <w:rsid w:val="00C944E4"/>
    <w:rPr>
      <w:b/>
      <w:bCs/>
      <w:sz w:val="20"/>
      <w:szCs w:val="20"/>
    </w:rPr>
  </w:style>
  <w:style w:type="character" w:customStyle="1" w:styleId="CommentSubjectChar">
    <w:name w:val="Comment Subject Char"/>
    <w:basedOn w:val="CommentTextChar"/>
    <w:link w:val="CommentSubject"/>
    <w:semiHidden/>
    <w:rsid w:val="00C944E4"/>
    <w:rPr>
      <w:rFonts w:ascii="Arial" w:hAnsi="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B458B"/>
    <w:rPr>
      <w:rFonts w:ascii="Arial" w:hAnsi="Arial"/>
      <w:sz w:val="22"/>
      <w:szCs w:val="24"/>
    </w:rPr>
  </w:style>
  <w:style w:type="paragraph" w:styleId="Heading1">
    <w:name w:val="heading 1"/>
    <w:basedOn w:val="Normal"/>
    <w:next w:val="Normal"/>
    <w:qFormat/>
    <w:rsid w:val="00CA40E2"/>
    <w:pPr>
      <w:keepNext/>
      <w:spacing w:before="480" w:after="240"/>
      <w:outlineLvl w:val="0"/>
    </w:pPr>
    <w:rPr>
      <w:rFonts w:cs="Arial"/>
      <w:b/>
      <w:bCs/>
      <w:kern w:val="32"/>
      <w:sz w:val="32"/>
      <w:szCs w:val="32"/>
    </w:rPr>
  </w:style>
  <w:style w:type="paragraph" w:styleId="Heading2">
    <w:name w:val="heading 2"/>
    <w:basedOn w:val="Normal"/>
    <w:next w:val="Normal"/>
    <w:qFormat/>
    <w:rsid w:val="00CA40E2"/>
    <w:pPr>
      <w:keepNext/>
      <w:spacing w:before="240" w:after="240"/>
      <w:outlineLvl w:val="1"/>
    </w:pPr>
    <w:rPr>
      <w:rFonts w:cs="Arial"/>
      <w:b/>
      <w:bCs/>
      <w:i/>
      <w:iCs/>
      <w:sz w:val="28"/>
      <w:szCs w:val="28"/>
    </w:rPr>
  </w:style>
  <w:style w:type="paragraph" w:styleId="Heading3">
    <w:name w:val="heading 3"/>
    <w:basedOn w:val="Normal"/>
    <w:next w:val="Normal"/>
    <w:qFormat/>
    <w:rsid w:val="00CA40E2"/>
    <w:pPr>
      <w:keepNext/>
      <w:spacing w:before="240" w:after="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ussformellinks">
    <w:name w:val="Grussformel_links"/>
    <w:basedOn w:val="Normal"/>
    <w:rsid w:val="00A07DA8"/>
    <w:pPr>
      <w:spacing w:before="240" w:after="240"/>
    </w:pPr>
  </w:style>
  <w:style w:type="paragraph" w:customStyle="1" w:styleId="Firmalinks">
    <w:name w:val="Firma_links"/>
    <w:basedOn w:val="Normal"/>
    <w:rsid w:val="00A07DA8"/>
    <w:rPr>
      <w:caps/>
      <w:szCs w:val="22"/>
    </w:rPr>
  </w:style>
  <w:style w:type="paragraph" w:customStyle="1" w:styleId="Unterschriftlinks">
    <w:name w:val="Unterschrift_links"/>
    <w:basedOn w:val="Normal"/>
    <w:rsid w:val="00A07DA8"/>
    <w:pPr>
      <w:spacing w:before="840" w:after="120"/>
    </w:pPr>
  </w:style>
  <w:style w:type="paragraph" w:styleId="Header">
    <w:name w:val="header"/>
    <w:basedOn w:val="Normal"/>
    <w:rsid w:val="00354DE5"/>
    <w:pPr>
      <w:tabs>
        <w:tab w:val="center" w:pos="4536"/>
        <w:tab w:val="right" w:pos="9072"/>
      </w:tabs>
    </w:pPr>
  </w:style>
  <w:style w:type="paragraph" w:styleId="Footer">
    <w:name w:val="footer"/>
    <w:basedOn w:val="Normal"/>
    <w:rsid w:val="00354DE5"/>
    <w:pPr>
      <w:tabs>
        <w:tab w:val="center" w:pos="4536"/>
        <w:tab w:val="right" w:pos="9072"/>
      </w:tabs>
    </w:pPr>
  </w:style>
  <w:style w:type="character" w:styleId="PageNumber">
    <w:name w:val="page number"/>
    <w:rsid w:val="00CA40E2"/>
    <w:rPr>
      <w:rFonts w:ascii="Arial" w:hAnsi="Arial"/>
      <w:sz w:val="16"/>
    </w:rPr>
  </w:style>
  <w:style w:type="paragraph" w:customStyle="1" w:styleId="Aufzhlungszeichen1Arial">
    <w:name w:val="Aufzählungszeichen 1 Arial"/>
    <w:basedOn w:val="Normal"/>
    <w:rsid w:val="00FC3032"/>
    <w:pPr>
      <w:numPr>
        <w:numId w:val="6"/>
      </w:numPr>
    </w:pPr>
  </w:style>
  <w:style w:type="paragraph" w:customStyle="1" w:styleId="Aufzhlungszeichen2Arial">
    <w:name w:val="Aufzählungszeichen 2 Arial"/>
    <w:basedOn w:val="Normal"/>
    <w:rsid w:val="00A60CC6"/>
    <w:pPr>
      <w:numPr>
        <w:numId w:val="8"/>
      </w:numPr>
    </w:pPr>
  </w:style>
  <w:style w:type="paragraph" w:styleId="ListNumber">
    <w:name w:val="List Number"/>
    <w:basedOn w:val="Normal"/>
    <w:rsid w:val="00A60CC6"/>
  </w:style>
  <w:style w:type="paragraph" w:styleId="BalloonText">
    <w:name w:val="Balloon Text"/>
    <w:basedOn w:val="Normal"/>
    <w:link w:val="BalloonTextChar"/>
    <w:rsid w:val="0012209D"/>
    <w:rPr>
      <w:rFonts w:ascii="Tahoma" w:hAnsi="Tahoma" w:cs="Tahoma"/>
      <w:sz w:val="16"/>
      <w:szCs w:val="16"/>
    </w:rPr>
  </w:style>
  <w:style w:type="character" w:customStyle="1" w:styleId="BalloonTextChar">
    <w:name w:val="Balloon Text Char"/>
    <w:link w:val="BalloonText"/>
    <w:rsid w:val="0012209D"/>
    <w:rPr>
      <w:rFonts w:ascii="Tahoma" w:hAnsi="Tahoma" w:cs="Tahoma"/>
      <w:sz w:val="16"/>
      <w:szCs w:val="16"/>
    </w:rPr>
  </w:style>
  <w:style w:type="paragraph" w:customStyle="1" w:styleId="BlockArial">
    <w:name w:val="Block + Arial"/>
    <w:aliases w:val="11 pt,Abstand nach: 0pt"/>
    <w:basedOn w:val="Normal"/>
    <w:rsid w:val="00355F72"/>
    <w:pPr>
      <w:widowControl w:val="0"/>
      <w:autoSpaceDE w:val="0"/>
      <w:autoSpaceDN w:val="0"/>
      <w:jc w:val="both"/>
    </w:pPr>
  </w:style>
  <w:style w:type="paragraph" w:customStyle="1" w:styleId="Beurkundung">
    <w:name w:val="Beurkundung"/>
    <w:basedOn w:val="Normal"/>
    <w:next w:val="Normal"/>
    <w:rsid w:val="00355F72"/>
    <w:pPr>
      <w:tabs>
        <w:tab w:val="left" w:pos="3402"/>
      </w:tabs>
    </w:pPr>
  </w:style>
  <w:style w:type="character" w:styleId="CommentReference">
    <w:name w:val="annotation reference"/>
    <w:basedOn w:val="DefaultParagraphFont"/>
    <w:semiHidden/>
    <w:unhideWhenUsed/>
    <w:rsid w:val="00C944E4"/>
    <w:rPr>
      <w:sz w:val="18"/>
      <w:szCs w:val="18"/>
    </w:rPr>
  </w:style>
  <w:style w:type="paragraph" w:styleId="CommentText">
    <w:name w:val="annotation text"/>
    <w:basedOn w:val="Normal"/>
    <w:link w:val="CommentTextChar"/>
    <w:semiHidden/>
    <w:unhideWhenUsed/>
    <w:rsid w:val="00C944E4"/>
    <w:rPr>
      <w:sz w:val="24"/>
    </w:rPr>
  </w:style>
  <w:style w:type="character" w:customStyle="1" w:styleId="CommentTextChar">
    <w:name w:val="Comment Text Char"/>
    <w:basedOn w:val="DefaultParagraphFont"/>
    <w:link w:val="CommentText"/>
    <w:semiHidden/>
    <w:rsid w:val="00C944E4"/>
    <w:rPr>
      <w:rFonts w:ascii="Arial" w:hAnsi="Arial"/>
      <w:sz w:val="24"/>
      <w:szCs w:val="24"/>
    </w:rPr>
  </w:style>
  <w:style w:type="paragraph" w:styleId="CommentSubject">
    <w:name w:val="annotation subject"/>
    <w:basedOn w:val="CommentText"/>
    <w:next w:val="CommentText"/>
    <w:link w:val="CommentSubjectChar"/>
    <w:semiHidden/>
    <w:unhideWhenUsed/>
    <w:rsid w:val="00C944E4"/>
    <w:rPr>
      <w:b/>
      <w:bCs/>
      <w:sz w:val="20"/>
      <w:szCs w:val="20"/>
    </w:rPr>
  </w:style>
  <w:style w:type="character" w:customStyle="1" w:styleId="CommentSubjectChar">
    <w:name w:val="Comment Subject Char"/>
    <w:basedOn w:val="CommentTextChar"/>
    <w:link w:val="CommentSubject"/>
    <w:semiHidden/>
    <w:rsid w:val="00C944E4"/>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GA\TVSOffice\tv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 (x86)\GA\TVSOffice\tvs.dotx</Template>
  <TotalTime>35</TotalTime>
  <Pages>4</Pages>
  <Words>618</Words>
  <Characters>3525</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Notariate des Katons Zrich</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Rudin Florian Manuel (Notariat Riesbach-Zürich)</dc:creator>
  <cp:lastModifiedBy>Christian Wengert</cp:lastModifiedBy>
  <cp:revision>20</cp:revision>
  <cp:lastPrinted>2017-04-11T14:34:00Z</cp:lastPrinted>
  <dcterms:created xsi:type="dcterms:W3CDTF">2017-04-11T14:34:00Z</dcterms:created>
  <dcterms:modified xsi:type="dcterms:W3CDTF">2017-10-02T14:13:00Z</dcterms:modified>
</cp:coreProperties>
</file>